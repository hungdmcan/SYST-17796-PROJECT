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6F99703C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60601D5F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>
              <w:rPr>
                <w:rStyle w:val="SubtitleChar"/>
              </w:rPr>
            </w:sdtEndPr>
            <w:sdtContent>
              <w:p w14:paraId="6253B83A" w14:textId="3D57A334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 ___</w:t>
                </w:r>
                <w:r w:rsidR="00AC796F">
                  <w:rPr>
                    <w:rStyle w:val="SubtitleChar"/>
                  </w:rPr>
                  <w:t>Group 2</w:t>
                </w:r>
                <w:r w:rsidR="00F537DF" w:rsidRPr="001A0EAB">
                  <w:rPr>
                    <w:rStyle w:val="SubtitleChar"/>
                  </w:rPr>
                  <w:t>__________________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40CF666E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6C73ABAD" w14:textId="77777777" w:rsidR="001A0EAB" w:rsidRPr="001A0EAB" w:rsidRDefault="00BE1CC0" w:rsidP="001A0EAB">
      <w:pPr>
        <w:pStyle w:val="Subtitl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5347A5" wp14:editId="26F063E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8B84C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455347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" filled="f" stroked="f" strokeweight=".5pt">
                <v:textbox style="layout-flow:vertical;mso-layout-flow-alt:bottom-to-top;mso-fit-shape-to-text:t" inset="0,14.4pt,18pt">
                  <w:txbxContent>
                    <w:p w14:paraId="2CE8B84C" w14:textId="77777777"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>
        <w:rPr>
          <w:b w:val="0"/>
          <w:i/>
          <w:sz w:val="24"/>
        </w:rPr>
        <w:t xml:space="preserve">Please negotiate, sign, scan and include as the first section in your Deliverable 1.  </w:t>
      </w:r>
    </w:p>
    <w:p w14:paraId="2C8DEBAF" w14:textId="77777777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14:paraId="5B975856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r>
        <w:rPr>
          <w:rFonts w:ascii="Arial" w:hAnsi="Arial" w:cs="Arial"/>
          <w:b/>
        </w:rPr>
        <w:t xml:space="preserve">all of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459C98D4" w14:textId="77777777" w:rsidTr="001A0EAB">
        <w:trPr>
          <w:trHeight w:val="237"/>
        </w:trPr>
        <w:tc>
          <w:tcPr>
            <w:tcW w:w="4077" w:type="dxa"/>
          </w:tcPr>
          <w:p w14:paraId="5824CB2F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1693B227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3B26411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68442CFD" w14:textId="77777777" w:rsidTr="001A0EAB">
        <w:trPr>
          <w:trHeight w:val="476"/>
        </w:trPr>
        <w:tc>
          <w:tcPr>
            <w:tcW w:w="4077" w:type="dxa"/>
          </w:tcPr>
          <w:p w14:paraId="239FC5B3" w14:textId="77777777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</w:p>
          <w:p w14:paraId="43701ED9" w14:textId="6E68F2B6" w:rsidR="001A0EAB" w:rsidRDefault="00AC796F" w:rsidP="001A0EAB">
            <w:pPr>
              <w:rPr>
                <w:sz w:val="24"/>
              </w:rPr>
            </w:pPr>
            <w:r>
              <w:rPr>
                <w:sz w:val="24"/>
              </w:rPr>
              <w:t>Manh Hung Dao</w:t>
            </w:r>
          </w:p>
        </w:tc>
        <w:tc>
          <w:tcPr>
            <w:tcW w:w="3969" w:type="dxa"/>
          </w:tcPr>
          <w:p w14:paraId="3F5C34DD" w14:textId="30EE8978" w:rsidR="001A0EAB" w:rsidRDefault="003E3554" w:rsidP="001A0EAB">
            <w:pPr>
              <w:rPr>
                <w:sz w:val="32"/>
              </w:rPr>
            </w:pPr>
            <w:r w:rsidRPr="00AC796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4A1C7C9C" wp14:editId="6A498698">
                  <wp:extent cx="1117487" cy="571500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623" cy="57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4F64C771" w14:textId="07C5D878" w:rsidR="001A0EAB" w:rsidRDefault="003E3554" w:rsidP="001A0EAB">
            <w:pPr>
              <w:rPr>
                <w:sz w:val="32"/>
              </w:rPr>
            </w:pPr>
            <w:r>
              <w:rPr>
                <w:sz w:val="32"/>
              </w:rPr>
              <w:t>991557299</w:t>
            </w:r>
          </w:p>
        </w:tc>
      </w:tr>
      <w:tr w:rsidR="001A0EAB" w14:paraId="09C75CE5" w14:textId="77777777" w:rsidTr="001A0EAB">
        <w:trPr>
          <w:trHeight w:val="476"/>
        </w:trPr>
        <w:tc>
          <w:tcPr>
            <w:tcW w:w="4077" w:type="dxa"/>
          </w:tcPr>
          <w:p w14:paraId="1A7ED82E" w14:textId="77777777" w:rsidR="001A0EAB" w:rsidRDefault="001A0EAB" w:rsidP="001A0EAB">
            <w:pPr>
              <w:rPr>
                <w:sz w:val="24"/>
              </w:rPr>
            </w:pPr>
          </w:p>
          <w:p w14:paraId="0F381044" w14:textId="03EB72A6" w:rsidR="001A0EAB" w:rsidRDefault="00AC796F" w:rsidP="001A0E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Heymann</w:t>
            </w:r>
            <w:proofErr w:type="spellEnd"/>
            <w:r>
              <w:rPr>
                <w:sz w:val="24"/>
              </w:rPr>
              <w:t xml:space="preserve"> Sharma</w:t>
            </w:r>
          </w:p>
        </w:tc>
        <w:tc>
          <w:tcPr>
            <w:tcW w:w="3969" w:type="dxa"/>
          </w:tcPr>
          <w:p w14:paraId="74D4B2FA" w14:textId="71850FBA" w:rsidR="001A0EAB" w:rsidRDefault="0042011A" w:rsidP="001A0EAB">
            <w:pPr>
              <w:rPr>
                <w:sz w:val="32"/>
              </w:rPr>
            </w:pPr>
            <w:r w:rsidRPr="0042011A">
              <w:rPr>
                <w:sz w:val="32"/>
              </w:rPr>
              <w:drawing>
                <wp:inline distT="0" distB="0" distL="0" distR="0" wp14:anchorId="75EB02DF" wp14:editId="7978BA81">
                  <wp:extent cx="1106805" cy="72636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67" cy="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1EE31C74" w14:textId="6CCCE1F6" w:rsidR="001A0EAB" w:rsidRDefault="0042011A" w:rsidP="001A0EAB">
            <w:pPr>
              <w:rPr>
                <w:sz w:val="32"/>
              </w:rPr>
            </w:pPr>
            <w:r>
              <w:rPr>
                <w:sz w:val="32"/>
              </w:rPr>
              <w:t>991522193</w:t>
            </w:r>
            <w:bookmarkStart w:id="0" w:name="_GoBack"/>
            <w:bookmarkEnd w:id="0"/>
          </w:p>
        </w:tc>
      </w:tr>
      <w:tr w:rsidR="001A0EAB" w14:paraId="67CEDE38" w14:textId="77777777" w:rsidTr="001A0EAB">
        <w:trPr>
          <w:trHeight w:val="476"/>
        </w:trPr>
        <w:tc>
          <w:tcPr>
            <w:tcW w:w="4077" w:type="dxa"/>
          </w:tcPr>
          <w:p w14:paraId="40436CFF" w14:textId="77777777" w:rsidR="001A0EAB" w:rsidRDefault="001A0EAB" w:rsidP="001A0EAB">
            <w:pPr>
              <w:rPr>
                <w:sz w:val="24"/>
              </w:rPr>
            </w:pPr>
          </w:p>
          <w:p w14:paraId="75B94820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6010FD7E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06D9AD02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277B9CC0" w14:textId="77777777" w:rsidTr="001A0EAB">
        <w:trPr>
          <w:trHeight w:val="476"/>
        </w:trPr>
        <w:tc>
          <w:tcPr>
            <w:tcW w:w="4077" w:type="dxa"/>
          </w:tcPr>
          <w:p w14:paraId="063008E7" w14:textId="77777777" w:rsidR="001A0EAB" w:rsidRDefault="001A0EAB" w:rsidP="001A0EAB">
            <w:pPr>
              <w:rPr>
                <w:sz w:val="24"/>
              </w:rPr>
            </w:pPr>
          </w:p>
          <w:p w14:paraId="7BD23160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49BD1733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762FEBF2" w14:textId="77777777" w:rsidR="001A0EAB" w:rsidRDefault="001A0EAB" w:rsidP="001A0EAB">
            <w:pPr>
              <w:rPr>
                <w:sz w:val="32"/>
              </w:rPr>
            </w:pPr>
          </w:p>
        </w:tc>
      </w:tr>
    </w:tbl>
    <w:p w14:paraId="4C3932B6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 xml:space="preserve">For further information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Honesty Policy on </w:t>
      </w:r>
      <w:proofErr w:type="spellStart"/>
      <w:r w:rsidRPr="000B549D">
        <w:rPr>
          <w:rFonts w:ascii="Arial" w:hAnsi="Arial" w:cs="Arial"/>
          <w:b/>
        </w:rPr>
        <w:t>AccessSheri</w:t>
      </w:r>
      <w:r w:rsidR="0042411E">
        <w:rPr>
          <w:rFonts w:ascii="Arial" w:hAnsi="Arial" w:cs="Arial"/>
          <w:b/>
        </w:rPr>
        <w:t>dan</w:t>
      </w:r>
      <w:proofErr w:type="spellEnd"/>
      <w:r w:rsidR="0042411E">
        <w:rPr>
          <w:rFonts w:ascii="Arial" w:hAnsi="Arial" w:cs="Arial"/>
          <w:b/>
        </w:rPr>
        <w:t xml:space="preserve"> or visit the faculty office</w:t>
      </w:r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and speak with the Program Support Specialist.</w:t>
      </w:r>
    </w:p>
    <w:p w14:paraId="495B5C77" w14:textId="77777777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lastRenderedPageBreak/>
        <w:t>By signing this contract, we acknowledge having read the Sheridan Academic Honesty Policy as per the link</w:t>
      </w:r>
      <w:r>
        <w:rPr>
          <w:sz w:val="24"/>
          <w:szCs w:val="24"/>
        </w:rPr>
        <w:t xml:space="preserve"> below. </w:t>
      </w:r>
    </w:p>
    <w:p w14:paraId="50F70DBB" w14:textId="77777777" w:rsidR="001A0EAB" w:rsidRDefault="001A0EAB" w:rsidP="001A0EAB">
      <w:pPr>
        <w:tabs>
          <w:tab w:val="left" w:pos="5760"/>
        </w:tabs>
        <w:rPr>
          <w:sz w:val="24"/>
        </w:rPr>
      </w:pPr>
      <w:r w:rsidRPr="00553FAD">
        <w:rPr>
          <w:rStyle w:val="Hyperlink"/>
          <w:sz w:val="24"/>
        </w:rPr>
        <w:t>https://policy.sheridanc.on.ca/dotNet/documents/?docid=917&amp;mode=view</w:t>
      </w:r>
    </w:p>
    <w:p w14:paraId="30D6AA3B" w14:textId="77777777"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14:paraId="364D7778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54ED0EDC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255FE6B7" w14:textId="77777777" w:rsidR="001A0EAB" w:rsidRP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</w:p>
    <w:p w14:paraId="6B22B752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</w:p>
    <w:p w14:paraId="2DDFB183" w14:textId="77777777" w:rsidR="001A0EAB" w:rsidRDefault="001A0EAB" w:rsidP="001A0EAB">
      <w:pPr>
        <w:rPr>
          <w:sz w:val="24"/>
        </w:rPr>
      </w:pPr>
      <w:r w:rsidRPr="00857C31">
        <w:rPr>
          <w:sz w:val="24"/>
        </w:rPr>
        <w:br w:type="page"/>
      </w:r>
    </w:p>
    <w:p w14:paraId="79A9B7A4" w14:textId="77777777" w:rsidR="001A0EAB" w:rsidRDefault="001A0EAB" w:rsidP="001A0EAB">
      <w:pPr>
        <w:pStyle w:val="Name"/>
      </w:pPr>
      <w:r>
        <w:lastRenderedPageBreak/>
        <w:t xml:space="preserve">What we will do if . . 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6828737F" w14:textId="77777777" w:rsidTr="00F42014">
        <w:tc>
          <w:tcPr>
            <w:tcW w:w="2988" w:type="dxa"/>
          </w:tcPr>
          <w:p w14:paraId="7EF71299" w14:textId="77777777"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679179E1" w14:textId="77777777"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14:paraId="52FDA825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14:paraId="6BCDE353" w14:textId="77777777" w:rsidTr="00F42014">
        <w:tc>
          <w:tcPr>
            <w:tcW w:w="2988" w:type="dxa"/>
          </w:tcPr>
          <w:p w14:paraId="72E3CA17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</w:p>
        </w:tc>
        <w:tc>
          <w:tcPr>
            <w:tcW w:w="1530" w:type="dxa"/>
          </w:tcPr>
          <w:p w14:paraId="467C6D1C" w14:textId="77777777" w:rsidR="00AC796F" w:rsidRPr="00AC796F" w:rsidRDefault="00AC796F" w:rsidP="00AC79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27CCD755" w14:textId="2865D455" w:rsidR="001A0EAB" w:rsidRPr="00AC796F" w:rsidRDefault="00AC796F" w:rsidP="00AC796F">
            <w:pPr>
              <w:spacing w:before="120" w:after="120"/>
              <w:rPr>
                <w:color w:val="000000" w:themeColor="text1"/>
                <w:sz w:val="24"/>
              </w:rPr>
            </w:pPr>
            <w:r w:rsidRPr="00AC796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     </w:t>
            </w:r>
            <w:r w:rsidRPr="00AC796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5FBD470A" wp14:editId="7B5B261E">
                  <wp:extent cx="834390" cy="426720"/>
                  <wp:effectExtent l="0" t="0" r="381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011A" w:rsidRPr="0042011A">
              <w:rPr>
                <w:sz w:val="32"/>
              </w:rPr>
              <w:drawing>
                <wp:inline distT="0" distB="0" distL="0" distR="0" wp14:anchorId="658F8270" wp14:editId="4D8C006B">
                  <wp:extent cx="1106805" cy="72636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67" cy="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786D9ED5" w14:textId="7CC475AD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</w:t>
            </w:r>
            <w:r w:rsidR="00AC796F">
              <w:rPr>
                <w:rFonts w:ascii="Athelas" w:hAnsi="Athelas"/>
                <w:sz w:val="24"/>
              </w:rPr>
              <w:t>√</w:t>
            </w:r>
            <w:r>
              <w:rPr>
                <w:sz w:val="24"/>
              </w:rPr>
              <w:t>_</w:t>
            </w:r>
          </w:p>
          <w:p w14:paraId="2073521C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0321B20D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3EB840D7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14:paraId="3D9C40B7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</w:p>
          <w:p w14:paraId="2E6B7756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1A0EAB" w14:paraId="6CC29BC9" w14:textId="77777777" w:rsidTr="00F42014">
        <w:tc>
          <w:tcPr>
            <w:tcW w:w="2988" w:type="dxa"/>
          </w:tcPr>
          <w:p w14:paraId="5496D320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cannot deliver component on time due to lack of ability</w:t>
            </w:r>
          </w:p>
        </w:tc>
        <w:tc>
          <w:tcPr>
            <w:tcW w:w="1530" w:type="dxa"/>
          </w:tcPr>
          <w:p w14:paraId="392E42B9" w14:textId="0EF8DAC5" w:rsidR="001A0EAB" w:rsidRDefault="00D17F7D" w:rsidP="00F42014">
            <w:pPr>
              <w:spacing w:before="120" w:after="120"/>
              <w:rPr>
                <w:sz w:val="24"/>
              </w:rPr>
            </w:pPr>
            <w:r w:rsidRPr="00AC796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3101F9EB" wp14:editId="33DD683D">
                  <wp:extent cx="834390" cy="426720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011A" w:rsidRPr="0042011A">
              <w:rPr>
                <w:sz w:val="32"/>
              </w:rPr>
              <w:drawing>
                <wp:inline distT="0" distB="0" distL="0" distR="0" wp14:anchorId="7BED7F7F" wp14:editId="6141135C">
                  <wp:extent cx="1106805" cy="72636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67" cy="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3EC293B7" w14:textId="1631CD66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</w:t>
            </w:r>
            <w:r w:rsidR="00D17F7D">
              <w:rPr>
                <w:rFonts w:ascii="Athelas" w:hAnsi="Athelas"/>
                <w:sz w:val="24"/>
              </w:rPr>
              <w:t>√</w:t>
            </w:r>
            <w:r>
              <w:rPr>
                <w:sz w:val="24"/>
              </w:rPr>
              <w:t>_</w:t>
            </w:r>
          </w:p>
          <w:p w14:paraId="49A9AB85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14:paraId="0D25F791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member must ask professor for reference material __</w:t>
            </w:r>
          </w:p>
          <w:p w14:paraId="04973EE2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14:paraId="39542956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1A0EAB" w14:paraId="05BD4A5D" w14:textId="77777777" w:rsidTr="00F42014">
        <w:tc>
          <w:tcPr>
            <w:tcW w:w="2988" w:type="dxa"/>
          </w:tcPr>
          <w:p w14:paraId="00DF5C2B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member does not deliver component on time due to lack of effort</w:t>
            </w:r>
          </w:p>
        </w:tc>
        <w:tc>
          <w:tcPr>
            <w:tcW w:w="1530" w:type="dxa"/>
          </w:tcPr>
          <w:p w14:paraId="13DF91B3" w14:textId="1890A3BD" w:rsidR="001A0EAB" w:rsidRDefault="00D17F7D" w:rsidP="00F42014">
            <w:pPr>
              <w:spacing w:before="120" w:after="120"/>
              <w:rPr>
                <w:sz w:val="24"/>
              </w:rPr>
            </w:pPr>
            <w:r w:rsidRPr="00AC796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7D1D5701" wp14:editId="699FB98C">
                  <wp:extent cx="834390" cy="426720"/>
                  <wp:effectExtent l="0" t="0" r="381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011A" w:rsidRPr="0042011A">
              <w:rPr>
                <w:sz w:val="32"/>
              </w:rPr>
              <w:drawing>
                <wp:inline distT="0" distB="0" distL="0" distR="0" wp14:anchorId="7FE6520A" wp14:editId="41E6354E">
                  <wp:extent cx="1106805" cy="72636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67" cy="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02E53CB9" w14:textId="3EDF02D2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2F574922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"fires" team member by not permitting his/her name on submission __</w:t>
            </w:r>
          </w:p>
          <w:p w14:paraId="429D56DD" w14:textId="62CE39B9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 w:rsidR="00D17F7D">
              <w:rPr>
                <w:sz w:val="24"/>
              </w:rPr>
              <w:t xml:space="preserve"> </w:t>
            </w:r>
            <w:r w:rsidR="00D17F7D">
              <w:rPr>
                <w:rFonts w:ascii="Athelas" w:hAnsi="Athelas"/>
                <w:sz w:val="24"/>
              </w:rPr>
              <w:t>√</w:t>
            </w:r>
          </w:p>
          <w:p w14:paraId="291A2348" w14:textId="02381513" w:rsidR="001A0EAB" w:rsidRDefault="00D17F7D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Team will discuss to get team member to do his/her part. Otherwise, will absorb workload.</w:t>
            </w:r>
          </w:p>
          <w:p w14:paraId="6AC84BC8" w14:textId="77777777" w:rsidR="001A0EAB" w:rsidRDefault="001A0EAB" w:rsidP="00F42014">
            <w:pPr>
              <w:ind w:left="288" w:hanging="288"/>
              <w:rPr>
                <w:sz w:val="24"/>
              </w:rPr>
            </w:pPr>
          </w:p>
          <w:p w14:paraId="21103490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</w:tbl>
    <w:p w14:paraId="49DA814A" w14:textId="77777777" w:rsidR="001A0EAB" w:rsidRDefault="001A0EAB" w:rsidP="001A0EAB"/>
    <w:p w14:paraId="5E9ED3DD" w14:textId="77777777" w:rsidR="001A0EAB" w:rsidRDefault="001A0EAB" w:rsidP="001A0EA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4FE4ADFD" w14:textId="77777777" w:rsidTr="00F42014">
        <w:tc>
          <w:tcPr>
            <w:tcW w:w="2988" w:type="dxa"/>
          </w:tcPr>
          <w:p w14:paraId="0E32B947" w14:textId="77777777"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lastRenderedPageBreak/>
              <w:br w:type="page"/>
            </w: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4AFA9329" w14:textId="77777777"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14:paraId="09EC78D8" w14:textId="77777777" w:rsidR="001A0EAB" w:rsidRDefault="001A0EAB" w:rsidP="00F42014">
            <w:pPr>
              <w:spacing w:before="120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14:paraId="5C56C938" w14:textId="77777777" w:rsidTr="00F42014">
        <w:tc>
          <w:tcPr>
            <w:tcW w:w="2988" w:type="dxa"/>
          </w:tcPr>
          <w:p w14:paraId="12F3B39B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attend team meeting</w:t>
            </w:r>
          </w:p>
        </w:tc>
        <w:tc>
          <w:tcPr>
            <w:tcW w:w="1530" w:type="dxa"/>
          </w:tcPr>
          <w:p w14:paraId="2A3DFBFB" w14:textId="3797CBED" w:rsidR="001A0EAB" w:rsidRDefault="00D17F7D" w:rsidP="00F42014">
            <w:pPr>
              <w:spacing w:before="120" w:after="120"/>
              <w:rPr>
                <w:sz w:val="24"/>
              </w:rPr>
            </w:pPr>
            <w:r w:rsidRPr="00AC796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5EEC526B" wp14:editId="2B22C5BD">
                  <wp:extent cx="834390" cy="426720"/>
                  <wp:effectExtent l="0" t="0" r="381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011A" w:rsidRPr="0042011A">
              <w:rPr>
                <w:sz w:val="32"/>
              </w:rPr>
              <w:drawing>
                <wp:inline distT="0" distB="0" distL="0" distR="0" wp14:anchorId="55770DBA" wp14:editId="53566F1D">
                  <wp:extent cx="1106805" cy="726368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67" cy="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26F88847" w14:textId="1C8952C3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proceeds without him/her and will assign work to the absent member _</w:t>
            </w:r>
            <w:r w:rsidR="00D17F7D">
              <w:rPr>
                <w:rFonts w:ascii="Athelas" w:hAnsi="Athelas"/>
                <w:sz w:val="24"/>
              </w:rPr>
              <w:t>√</w:t>
            </w:r>
            <w:r>
              <w:rPr>
                <w:sz w:val="24"/>
              </w:rPr>
              <w:t>_</w:t>
            </w:r>
          </w:p>
          <w:p w14:paraId="2790D932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doesn't proceed and records team member's absence __</w:t>
            </w:r>
          </w:p>
          <w:p w14:paraId="7AE91EFD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proceeds for that meeting but "fires" member after __ occurrences __</w:t>
            </w:r>
          </w:p>
        </w:tc>
      </w:tr>
      <w:tr w:rsidR="001A0EAB" w14:paraId="6C3ACE29" w14:textId="77777777" w:rsidTr="00F42014">
        <w:tc>
          <w:tcPr>
            <w:tcW w:w="2988" w:type="dxa"/>
          </w:tcPr>
          <w:p w14:paraId="0872462F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 piece of production equipment fails such as a printer, disk drive, or laptop</w:t>
            </w:r>
          </w:p>
        </w:tc>
        <w:tc>
          <w:tcPr>
            <w:tcW w:w="1530" w:type="dxa"/>
          </w:tcPr>
          <w:p w14:paraId="22FB2E93" w14:textId="35F17D82" w:rsidR="001A0EAB" w:rsidRDefault="00D17F7D" w:rsidP="00F42014">
            <w:pPr>
              <w:spacing w:before="120" w:after="120"/>
              <w:rPr>
                <w:sz w:val="24"/>
              </w:rPr>
            </w:pPr>
            <w:r w:rsidRPr="00AC796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1738AD42" wp14:editId="745B6EF3">
                  <wp:extent cx="834390" cy="426720"/>
                  <wp:effectExtent l="0" t="0" r="381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011A" w:rsidRPr="0042011A">
              <w:rPr>
                <w:sz w:val="32"/>
              </w:rPr>
              <w:drawing>
                <wp:inline distT="0" distB="0" distL="0" distR="0" wp14:anchorId="0C68B321" wp14:editId="27ACB6BB">
                  <wp:extent cx="1106805" cy="72636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67" cy="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19368B68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Backup copies will be made and kept in the college __</w:t>
            </w:r>
          </w:p>
          <w:p w14:paraId="5C8ECBA1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A locker or "share" directory will be used for joint access __</w:t>
            </w:r>
          </w:p>
          <w:p w14:paraId="6D26B7D4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A photocopy and duplicate disk of all deliverables will be made __</w:t>
            </w:r>
          </w:p>
          <w:p w14:paraId="01671FC7" w14:textId="37DDE6C3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  <w:r w:rsidR="00D17F7D">
              <w:rPr>
                <w:sz w:val="24"/>
              </w:rPr>
              <w:t xml:space="preserve"> </w:t>
            </w:r>
            <w:r w:rsidR="00D17F7D">
              <w:rPr>
                <w:rFonts w:ascii="Athelas" w:hAnsi="Athelas"/>
                <w:sz w:val="24"/>
              </w:rPr>
              <w:t>√</w:t>
            </w:r>
            <w:r>
              <w:rPr>
                <w:sz w:val="24"/>
              </w:rPr>
              <w:br/>
            </w:r>
            <w:r w:rsidR="00D17F7D">
              <w:rPr>
                <w:sz w:val="24"/>
              </w:rPr>
              <w:t>Code is shared online at Github.com</w:t>
            </w:r>
            <w:r>
              <w:rPr>
                <w:sz w:val="24"/>
              </w:rPr>
              <w:br/>
            </w:r>
          </w:p>
        </w:tc>
      </w:tr>
      <w:tr w:rsidR="001A0EAB" w14:paraId="65A14D6E" w14:textId="77777777" w:rsidTr="00F42014">
        <w:tc>
          <w:tcPr>
            <w:tcW w:w="2988" w:type="dxa"/>
          </w:tcPr>
          <w:p w14:paraId="2703F5EE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An unforeseen constraint occurs after the deliverable has been allocated and scheduled (a surprise test or assignment)</w:t>
            </w:r>
          </w:p>
        </w:tc>
        <w:tc>
          <w:tcPr>
            <w:tcW w:w="1530" w:type="dxa"/>
          </w:tcPr>
          <w:p w14:paraId="5DFE7437" w14:textId="27EAF130" w:rsidR="001A0EAB" w:rsidRDefault="00D17F7D" w:rsidP="00F42014">
            <w:pPr>
              <w:spacing w:before="120" w:after="120"/>
              <w:rPr>
                <w:sz w:val="24"/>
              </w:rPr>
            </w:pPr>
            <w:r w:rsidRPr="00AC796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40B1364A" wp14:editId="697C89A0">
                  <wp:extent cx="834390" cy="426720"/>
                  <wp:effectExtent l="0" t="0" r="381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011A" w:rsidRPr="0042011A">
              <w:rPr>
                <w:sz w:val="32"/>
              </w:rPr>
              <w:drawing>
                <wp:inline distT="0" distB="0" distL="0" distR="0" wp14:anchorId="7B337C53" wp14:editId="01357DB5">
                  <wp:extent cx="1106805" cy="72636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67" cy="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05BD4A22" w14:textId="56EA985C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meets and reschedules deliverable _</w:t>
            </w:r>
            <w:r w:rsidR="00D17F7D">
              <w:rPr>
                <w:rFonts w:ascii="Athelas" w:hAnsi="Athelas"/>
                <w:sz w:val="24"/>
              </w:rPr>
              <w:t>√</w:t>
            </w:r>
            <w:r>
              <w:rPr>
                <w:sz w:val="24"/>
              </w:rPr>
              <w:t>_</w:t>
            </w:r>
          </w:p>
          <w:p w14:paraId="49D1C042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cope with constraint __</w:t>
            </w:r>
          </w:p>
          <w:p w14:paraId="0EC98FE0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1A0EAB" w14:paraId="4CD91938" w14:textId="77777777" w:rsidTr="00F42014">
        <w:tc>
          <w:tcPr>
            <w:tcW w:w="2988" w:type="dxa"/>
          </w:tcPr>
          <w:p w14:paraId="7824529E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lastRenderedPageBreak/>
              <w:t>Team cannot achieve consensus leaving one member feeling "railroaded", "ignored", or "frustrated" with a decision which affects all parties</w:t>
            </w:r>
          </w:p>
        </w:tc>
        <w:tc>
          <w:tcPr>
            <w:tcW w:w="1530" w:type="dxa"/>
          </w:tcPr>
          <w:p w14:paraId="2482798D" w14:textId="7C243E79" w:rsidR="001A0EAB" w:rsidRDefault="00D17F7D" w:rsidP="00F42014">
            <w:pPr>
              <w:spacing w:before="120" w:after="120"/>
              <w:rPr>
                <w:sz w:val="24"/>
              </w:rPr>
            </w:pPr>
            <w:r w:rsidRPr="00AC796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C52108F" wp14:editId="23523F6D">
                  <wp:extent cx="834390" cy="426720"/>
                  <wp:effectExtent l="0" t="0" r="381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011A" w:rsidRPr="0042011A">
              <w:rPr>
                <w:sz w:val="32"/>
              </w:rPr>
              <w:drawing>
                <wp:inline distT="0" distB="0" distL="0" distR="0" wp14:anchorId="157DB13B" wp14:editId="1204DA76">
                  <wp:extent cx="1106805" cy="72636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67" cy="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3C7DDD55" w14:textId="00E3F33E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</w:t>
            </w:r>
            <w:r w:rsidR="00D17F7D">
              <w:rPr>
                <w:rFonts w:ascii="Athelas" w:hAnsi="Athelas"/>
                <w:sz w:val="24"/>
              </w:rPr>
              <w:t>√</w:t>
            </w:r>
            <w:r>
              <w:rPr>
                <w:sz w:val="24"/>
              </w:rPr>
              <w:t>_</w:t>
            </w:r>
          </w:p>
          <w:p w14:paraId="43A0C7D1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flips coin __</w:t>
            </w:r>
          </w:p>
          <w:p w14:paraId="0A1E70C6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1A0EAB" w14:paraId="6887E5BB" w14:textId="77777777" w:rsidTr="00F42014">
        <w:tc>
          <w:tcPr>
            <w:tcW w:w="2988" w:type="dxa"/>
          </w:tcPr>
          <w:p w14:paraId="3FA96983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members do not share expectations for grade desired</w:t>
            </w:r>
          </w:p>
        </w:tc>
        <w:tc>
          <w:tcPr>
            <w:tcW w:w="1530" w:type="dxa"/>
          </w:tcPr>
          <w:p w14:paraId="61419D35" w14:textId="5F3D92EB" w:rsidR="001A0EAB" w:rsidRDefault="00D17F7D" w:rsidP="00F42014">
            <w:pPr>
              <w:spacing w:after="120"/>
              <w:rPr>
                <w:sz w:val="24"/>
              </w:rPr>
            </w:pPr>
            <w:r w:rsidRPr="00AC796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3E102CA3" wp14:editId="0D8D3DD0">
                  <wp:extent cx="834390" cy="426720"/>
                  <wp:effectExtent l="0" t="0" r="381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011A" w:rsidRPr="0042011A">
              <w:rPr>
                <w:sz w:val="32"/>
              </w:rPr>
              <w:drawing>
                <wp:inline distT="0" distB="0" distL="0" distR="0" wp14:anchorId="583A2819" wp14:editId="4A21220B">
                  <wp:extent cx="1106805" cy="72636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67" cy="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2D38D332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elect one person as "standards-bearer" who has the right to ask that work be redone __</w:t>
            </w:r>
          </w:p>
          <w:p w14:paraId="780AEFF0" w14:textId="43F741A1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</w:t>
            </w:r>
            <w:r w:rsidR="00D17F7D">
              <w:rPr>
                <w:rFonts w:ascii="Athelas" w:hAnsi="Athelas"/>
                <w:sz w:val="24"/>
              </w:rPr>
              <w:t>√</w:t>
            </w:r>
            <w:r>
              <w:rPr>
                <w:sz w:val="24"/>
              </w:rPr>
              <w:t>_</w:t>
            </w:r>
          </w:p>
          <w:p w14:paraId="56A3D507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will ask for individual marking and will identify sections by author __</w:t>
            </w:r>
          </w:p>
          <w:p w14:paraId="66305DB5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</w:tbl>
    <w:p w14:paraId="4085363D" w14:textId="77777777" w:rsidR="001A0EAB" w:rsidRDefault="001A0EAB" w:rsidP="001A0EA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549B4ED8" w14:textId="77777777" w:rsidTr="00F42014">
        <w:tc>
          <w:tcPr>
            <w:tcW w:w="2988" w:type="dxa"/>
          </w:tcPr>
          <w:p w14:paraId="517E8CF0" w14:textId="77777777"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Scenario</w:t>
            </w:r>
          </w:p>
        </w:tc>
        <w:tc>
          <w:tcPr>
            <w:tcW w:w="1530" w:type="dxa"/>
          </w:tcPr>
          <w:p w14:paraId="7EF1B7AA" w14:textId="77777777"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14:paraId="1A1FE4DA" w14:textId="77777777" w:rsidR="001A0EAB" w:rsidRDefault="001A0EAB" w:rsidP="00F42014">
            <w:pPr>
              <w:spacing w:before="120" w:after="120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14:paraId="5054649A" w14:textId="77777777" w:rsidTr="00F42014">
        <w:tc>
          <w:tcPr>
            <w:tcW w:w="2988" w:type="dxa"/>
          </w:tcPr>
          <w:p w14:paraId="652C9187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behaves in an unprofessional manner by being rude or uncooperative</w:t>
            </w:r>
          </w:p>
        </w:tc>
        <w:tc>
          <w:tcPr>
            <w:tcW w:w="1530" w:type="dxa"/>
          </w:tcPr>
          <w:p w14:paraId="79D7D8CF" w14:textId="7423ED77" w:rsidR="001A0EAB" w:rsidRDefault="00D17F7D" w:rsidP="00F42014">
            <w:pPr>
              <w:spacing w:after="120"/>
              <w:rPr>
                <w:sz w:val="24"/>
              </w:rPr>
            </w:pPr>
            <w:r w:rsidRPr="00AC796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A709484" wp14:editId="7BFE8CC0">
                  <wp:extent cx="834390" cy="426720"/>
                  <wp:effectExtent l="0" t="0" r="381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011A" w:rsidRPr="0042011A">
              <w:rPr>
                <w:sz w:val="32"/>
              </w:rPr>
              <w:drawing>
                <wp:inline distT="0" distB="0" distL="0" distR="0" wp14:anchorId="2159D688" wp14:editId="0E87F341">
                  <wp:extent cx="1106805" cy="72636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67" cy="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68A56533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attempts to resolve the issue by airing the problem at team meeting __</w:t>
            </w:r>
          </w:p>
          <w:p w14:paraId="2C2833DD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requests meeting with professor to problem-solve __</w:t>
            </w:r>
          </w:p>
          <w:p w14:paraId="1D5A7310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ignores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 xml:space="preserve"> __</w:t>
            </w:r>
          </w:p>
          <w:p w14:paraId="31FCF51F" w14:textId="20140195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Team agrees to avoid use of all vocabulary inappropriate to the business setting _</w:t>
            </w:r>
            <w:r w:rsidR="003E3554">
              <w:rPr>
                <w:rFonts w:ascii="Athelas" w:hAnsi="Athelas"/>
                <w:sz w:val="24"/>
              </w:rPr>
              <w:t>√</w:t>
            </w:r>
            <w:r>
              <w:rPr>
                <w:sz w:val="24"/>
              </w:rPr>
              <w:t>_</w:t>
            </w:r>
          </w:p>
        </w:tc>
      </w:tr>
      <w:tr w:rsidR="001A0EAB" w14:paraId="7EEB3218" w14:textId="77777777" w:rsidTr="00F42014">
        <w:tc>
          <w:tcPr>
            <w:tcW w:w="2988" w:type="dxa"/>
          </w:tcPr>
          <w:p w14:paraId="50A44694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assumes or requests that his/her name be signed to a submission but has not participated in production of the deliverable</w:t>
            </w:r>
          </w:p>
        </w:tc>
        <w:tc>
          <w:tcPr>
            <w:tcW w:w="1530" w:type="dxa"/>
          </w:tcPr>
          <w:p w14:paraId="4934856A" w14:textId="108BC1E8" w:rsidR="001A0EAB" w:rsidRDefault="00D17F7D" w:rsidP="00F42014">
            <w:pPr>
              <w:spacing w:after="120"/>
              <w:rPr>
                <w:sz w:val="24"/>
              </w:rPr>
            </w:pPr>
            <w:r w:rsidRPr="00AC796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6A356F8E" wp14:editId="1F0579D2">
                  <wp:extent cx="834390" cy="426720"/>
                  <wp:effectExtent l="0" t="0" r="381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011A" w:rsidRPr="0042011A">
              <w:rPr>
                <w:sz w:val="32"/>
              </w:rPr>
              <w:drawing>
                <wp:inline distT="0" distB="0" distL="0" distR="0" wp14:anchorId="5C9AAB16" wp14:editId="34A2419C">
                  <wp:extent cx="1106805" cy="72636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67" cy="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7EEF11B0" w14:textId="3A8D67E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that this is cheating and is unethical _</w:t>
            </w:r>
            <w:r w:rsidR="003E3554">
              <w:rPr>
                <w:rFonts w:ascii="Athelas" w:hAnsi="Athelas"/>
                <w:sz w:val="24"/>
              </w:rPr>
              <w:t>√</w:t>
            </w:r>
            <w:r>
              <w:rPr>
                <w:sz w:val="24"/>
              </w:rPr>
              <w:t>_</w:t>
            </w:r>
          </w:p>
          <w:p w14:paraId="34869981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Friends are friends and should help each other __</w:t>
            </w:r>
          </w:p>
          <w:p w14:paraId="2ABBBA6A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will submit with signature but will advise professor who will take action __</w:t>
            </w:r>
          </w:p>
        </w:tc>
      </w:tr>
      <w:tr w:rsidR="001A0EAB" w14:paraId="277E1830" w14:textId="77777777" w:rsidTr="00F42014">
        <w:tc>
          <w:tcPr>
            <w:tcW w:w="2988" w:type="dxa"/>
          </w:tcPr>
          <w:p w14:paraId="1FEDCEC3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There is a dominant team member who is content to make all decisions on the team's behalf leaving some team members feeling like subordinates rather than equal members</w:t>
            </w:r>
          </w:p>
        </w:tc>
        <w:tc>
          <w:tcPr>
            <w:tcW w:w="1530" w:type="dxa"/>
          </w:tcPr>
          <w:p w14:paraId="0121D50D" w14:textId="4FBBD69C" w:rsidR="001A0EAB" w:rsidRDefault="00D17F7D" w:rsidP="00F42014">
            <w:pPr>
              <w:spacing w:after="120"/>
              <w:rPr>
                <w:sz w:val="24"/>
              </w:rPr>
            </w:pPr>
            <w:r w:rsidRPr="00AC796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3A323796" wp14:editId="338B3854">
                  <wp:extent cx="834390" cy="426720"/>
                  <wp:effectExtent l="0" t="0" r="381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011A" w:rsidRPr="0042011A">
              <w:rPr>
                <w:sz w:val="32"/>
              </w:rPr>
              <w:drawing>
                <wp:inline distT="0" distB="0" distL="0" distR="0" wp14:anchorId="74250FD0" wp14:editId="4CDC830A">
                  <wp:extent cx="1106805" cy="72636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67" cy="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09F70EC5" w14:textId="50C6FBBD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</w:t>
            </w:r>
            <w:r w:rsidR="003E3554">
              <w:rPr>
                <w:sz w:val="24"/>
              </w:rPr>
              <w:t>_</w:t>
            </w:r>
            <w:r w:rsidR="003E3554">
              <w:rPr>
                <w:rFonts w:ascii="Athelas" w:hAnsi="Athelas"/>
                <w:sz w:val="24"/>
              </w:rPr>
              <w:t>√</w:t>
            </w:r>
          </w:p>
          <w:p w14:paraId="65FE5423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68EEAD60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  <w:tr w:rsidR="001A0EAB" w14:paraId="60CE1D1B" w14:textId="77777777" w:rsidTr="00F42014">
        <w:tc>
          <w:tcPr>
            <w:tcW w:w="2988" w:type="dxa"/>
          </w:tcPr>
          <w:p w14:paraId="2B72BAE3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</w:tcPr>
          <w:p w14:paraId="6B785AF2" w14:textId="429C06CD" w:rsidR="001A0EAB" w:rsidRDefault="00D17F7D" w:rsidP="00F42014">
            <w:pPr>
              <w:spacing w:after="120"/>
              <w:rPr>
                <w:sz w:val="24"/>
              </w:rPr>
            </w:pPr>
            <w:r w:rsidRPr="00AC796F">
              <w:rPr>
                <w:rFonts w:ascii="Arial" w:hAnsi="Arial" w:cs="Arial"/>
                <w:b/>
                <w:b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42C19B2E" wp14:editId="186B022A">
                  <wp:extent cx="834390" cy="426720"/>
                  <wp:effectExtent l="0" t="0" r="381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011A" w:rsidRPr="0042011A">
              <w:rPr>
                <w:sz w:val="32"/>
              </w:rPr>
              <w:drawing>
                <wp:inline distT="0" distB="0" distL="0" distR="0" wp14:anchorId="76BDBD16" wp14:editId="680BF44B">
                  <wp:extent cx="1106805" cy="72636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367" cy="73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0345F6DF" w14:textId="7CB45101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</w:t>
            </w:r>
            <w:r w:rsidR="003E3554">
              <w:rPr>
                <w:rFonts w:ascii="Athelas" w:hAnsi="Athelas"/>
                <w:sz w:val="24"/>
              </w:rPr>
              <w:t>√</w:t>
            </w:r>
            <w:r>
              <w:rPr>
                <w:sz w:val="24"/>
              </w:rPr>
              <w:t>_</w:t>
            </w:r>
          </w:p>
          <w:p w14:paraId="2E1C6D5A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139BF336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5E3F8161" w14:textId="77777777" w:rsidR="001A0EAB" w:rsidRDefault="001A0EAB" w:rsidP="001A0EAB">
      <w:pPr>
        <w:rPr>
          <w:sz w:val="24"/>
        </w:rPr>
      </w:pPr>
    </w:p>
    <w:sectPr w:rsidR="001A0EAB">
      <w:footerReference w:type="default" r:id="rId12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BA1D6" w14:textId="77777777" w:rsidR="0075664F" w:rsidRDefault="0075664F">
      <w:pPr>
        <w:spacing w:after="0" w:line="240" w:lineRule="auto"/>
      </w:pPr>
      <w:r>
        <w:separator/>
      </w:r>
    </w:p>
  </w:endnote>
  <w:endnote w:type="continuationSeparator" w:id="0">
    <w:p w14:paraId="697B9A12" w14:textId="77777777" w:rsidR="0075664F" w:rsidRDefault="00756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6CD1" w14:textId="77777777" w:rsidR="00447631" w:rsidRDefault="00BE1CC0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0C460" wp14:editId="263A7D61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F22289" w14:textId="77777777" w:rsidR="00447631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0C46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" filled="f" stroked="f" strokeweight=".5pt">
              <v:textbox inset="0,,0">
                <w:txbxContent>
                  <w:p w14:paraId="53F22289" w14:textId="77777777" w:rsidR="00447631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054D5" w14:textId="77777777" w:rsidR="0075664F" w:rsidRDefault="0075664F">
      <w:pPr>
        <w:spacing w:after="0" w:line="240" w:lineRule="auto"/>
      </w:pPr>
      <w:r>
        <w:separator/>
      </w:r>
    </w:p>
  </w:footnote>
  <w:footnote w:type="continuationSeparator" w:id="0">
    <w:p w14:paraId="3F7C6A26" w14:textId="77777777" w:rsidR="0075664F" w:rsidRDefault="00756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17252B"/>
    <w:rsid w:val="001A0EAB"/>
    <w:rsid w:val="003E3554"/>
    <w:rsid w:val="0042011A"/>
    <w:rsid w:val="0042411E"/>
    <w:rsid w:val="00447631"/>
    <w:rsid w:val="00553FAD"/>
    <w:rsid w:val="0075664F"/>
    <w:rsid w:val="007B4775"/>
    <w:rsid w:val="00AC1AD2"/>
    <w:rsid w:val="00AC796F"/>
    <w:rsid w:val="00BE1CC0"/>
    <w:rsid w:val="00D17F7D"/>
    <w:rsid w:val="00F5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C799ADE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017A6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017A6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831126"/>
    <w:rsid w:val="00AC5913"/>
    <w:rsid w:val="00B60E86"/>
    <w:rsid w:val="00BE1736"/>
    <w:rsid w:val="00C0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  <w:style w:type="paragraph" w:customStyle="1" w:styleId="0274862F58DE430CA84C5A06A34CD226">
    <w:name w:val="0274862F58DE430CA84C5A06A34CD226"/>
  </w:style>
  <w:style w:type="paragraph" w:customStyle="1" w:styleId="6AE08889637345B9A63BB601F589232D">
    <w:name w:val="6AE08889637345B9A63BB601F589232D"/>
  </w:style>
  <w:style w:type="paragraph" w:customStyle="1" w:styleId="C52789F3466F4FA3A45C6931CD243F50">
    <w:name w:val="C52789F3466F4FA3A45C6931CD243F50"/>
  </w:style>
  <w:style w:type="paragraph" w:customStyle="1" w:styleId="FE130731CBEA4928A3E1C14F8ABD3A25">
    <w:name w:val="FE130731CBEA4928A3E1C14F8ABD3A25"/>
  </w:style>
  <w:style w:type="paragraph" w:customStyle="1" w:styleId="8C31FC3EFA6A424D8F4EF5FD2A685C60">
    <w:name w:val="8C31FC3EFA6A424D8F4EF5FD2A685C60"/>
  </w:style>
  <w:style w:type="paragraph" w:customStyle="1" w:styleId="03DB45CB850647DE95D82BB74A56066A">
    <w:name w:val="03DB45CB850647DE95D82BB74A56066A"/>
  </w:style>
  <w:style w:type="paragraph" w:customStyle="1" w:styleId="F6623B739EC444BAAB2F72C2B31DDBC2">
    <w:name w:val="F6623B739EC444BAAB2F72C2B31DDBC2"/>
  </w:style>
  <w:style w:type="paragraph" w:customStyle="1" w:styleId="FB79AEE37C294AD39171F3E6E0F369CB">
    <w:name w:val="FB79AEE37C294AD39171F3E6E0F369CB"/>
  </w:style>
  <w:style w:type="paragraph" w:customStyle="1" w:styleId="0E21C206F74B435BB4334B8ED82AC049">
    <w:name w:val="0E21C206F74B435BB4334B8ED82AC049"/>
  </w:style>
  <w:style w:type="paragraph" w:customStyle="1" w:styleId="941F47CD9B1247F2B2C65DF7489EE0DC">
    <w:name w:val="941F47CD9B1247F2B2C65DF7489EE0DC"/>
  </w:style>
  <w:style w:type="paragraph" w:customStyle="1" w:styleId="172EEDD15E9D48E8A0FB0883038C5AB7">
    <w:name w:val="172EEDD15E9D48E8A0FB0883038C5AB7"/>
  </w:style>
  <w:style w:type="paragraph" w:customStyle="1" w:styleId="30C8C773DC1B41F7B642482427D7F920">
    <w:name w:val="30C8C773DC1B41F7B642482427D7F920"/>
  </w:style>
  <w:style w:type="paragraph" w:customStyle="1" w:styleId="62714AECB2434724BB23DEC7EB80936F">
    <w:name w:val="62714AECB2434724BB23DEC7EB809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___Group 2__________________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D1816-E618-6F42-8CCF-CA18ACD56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C:\Users\dancye\AppData\Roaming\Microsoft\Templates\Statement of Work (Red design).dotx</Template>
  <TotalTime>11</TotalTime>
  <Pages>7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hungdm@gmail.com</dc:creator>
  <cp:keywords/>
  <dc:description/>
  <cp:lastModifiedBy>hungdm@gmail.com</cp:lastModifiedBy>
  <cp:revision>3</cp:revision>
  <dcterms:created xsi:type="dcterms:W3CDTF">2019-06-09T21:03:00Z</dcterms:created>
  <dcterms:modified xsi:type="dcterms:W3CDTF">2019-06-09T21:18:00Z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